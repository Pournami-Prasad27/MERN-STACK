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</w:p>
    <w:p w:rsidR="00700E65" w:rsidRDefault="00A3127D" w:rsidP="00700E65">
      <w:pPr>
        <w:pStyle w:val="NoSpacing"/>
      </w:pPr>
      <w:r>
        <w:t xml:space="preserve">Pournami Prasad </w:t>
      </w:r>
    </w:p>
    <w:p w:rsidR="00BD7E97" w:rsidRDefault="00A3127D" w:rsidP="00700E65">
      <w:pPr>
        <w:pStyle w:val="NoSpacing"/>
      </w:pPr>
      <w:proofErr w:type="spellStart"/>
      <w:r>
        <w:t>Kollakunnel</w:t>
      </w:r>
      <w:proofErr w:type="spellEnd"/>
      <w:r>
        <w:t xml:space="preserve"> </w:t>
      </w:r>
      <w:proofErr w:type="spellStart"/>
      <w:r>
        <w:t>Adiplackal</w:t>
      </w:r>
      <w:proofErr w:type="spellEnd"/>
      <w:r>
        <w:t xml:space="preserve"> </w:t>
      </w:r>
      <w:proofErr w:type="spellStart"/>
      <w:r>
        <w:t>Mathilbhagom</w:t>
      </w:r>
      <w:proofErr w:type="spellEnd"/>
      <w:r>
        <w:t xml:space="preserve"> </w:t>
      </w:r>
      <w:r w:rsidR="00BD7E97">
        <w:t>(H)</w:t>
      </w:r>
    </w:p>
    <w:p w:rsidR="00700E65" w:rsidRDefault="00BD7E97" w:rsidP="00700E65">
      <w:pPr>
        <w:pStyle w:val="NoSpacing"/>
      </w:pPr>
      <w:r>
        <w:t xml:space="preserve"> </w:t>
      </w:r>
      <w:proofErr w:type="spellStart"/>
      <w:r>
        <w:t>Thiruvalla</w:t>
      </w:r>
      <w:proofErr w:type="spellEnd"/>
      <w:r>
        <w:t xml:space="preserve"> </w:t>
      </w:r>
      <w:proofErr w:type="spellStart"/>
      <w:r>
        <w:t>Pathanamthitta</w:t>
      </w:r>
      <w:proofErr w:type="spellEnd"/>
      <w:r>
        <w:t xml:space="preserve"> </w:t>
      </w:r>
    </w:p>
    <w:p w:rsidR="00700E65" w:rsidRDefault="00BD7E97" w:rsidP="00700E65">
      <w:pPr>
        <w:pStyle w:val="NoSpacing"/>
      </w:pPr>
      <w:r>
        <w:t>8921174148</w:t>
      </w:r>
    </w:p>
    <w:p w:rsidR="00700E65" w:rsidRDefault="0045240D" w:rsidP="00700E65">
      <w:pPr>
        <w:pStyle w:val="NoSpacing"/>
      </w:pPr>
      <w:hyperlink r:id="rId9" w:history="1">
        <w:r w:rsidRPr="00EE15F1">
          <w:rPr>
            <w:rStyle w:val="Hyperlink"/>
          </w:rPr>
          <w:t>pournami901@gmail.com</w:t>
        </w:r>
      </w:hyperlink>
      <w:r w:rsidR="00BD7E97">
        <w:t xml:space="preserve"> </w:t>
      </w:r>
    </w:p>
    <w:p w:rsidR="00700E65" w:rsidRDefault="005A6B48" w:rsidP="00700E65">
      <w:pPr>
        <w:pStyle w:val="NoSpacing"/>
      </w:pPr>
      <w:r w:rsidRPr="005A6B48">
        <w:t>https://www.linkedin.com/in/pournami-p-491615293?utm_source=share&amp;utm_campaign=share_via&amp;utm_content=profile&amp;utm_medium=android_app</w:t>
      </w: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  <w:r>
        <w:t>*Objective:*</w:t>
      </w:r>
    </w:p>
    <w:p w:rsidR="00700E65" w:rsidRDefault="00700E65" w:rsidP="00700E65">
      <w:pPr>
        <w:pStyle w:val="NoSpacing"/>
      </w:pPr>
      <w:r>
        <w:t>To secure an entry-level position in software development and grow with the organization.</w:t>
      </w: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  <w:r>
        <w:t>*Education:*</w:t>
      </w: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  <w:r>
        <w:t xml:space="preserve">- *Master of Computer Applications (MCA)*, </w:t>
      </w:r>
      <w:r w:rsidR="00B632B2">
        <w:t>KTU</w:t>
      </w:r>
      <w:r>
        <w:t xml:space="preserve"> University (20</w:t>
      </w:r>
      <w:r w:rsidR="00B632B2">
        <w:t>22</w:t>
      </w:r>
      <w:r>
        <w:t>-20</w:t>
      </w:r>
      <w:r w:rsidR="00B632B2">
        <w:t>24</w:t>
      </w:r>
      <w:r>
        <w:t>)</w:t>
      </w:r>
    </w:p>
    <w:p w:rsidR="00700E65" w:rsidRDefault="00700E65" w:rsidP="00700E65">
      <w:pPr>
        <w:pStyle w:val="NoSpacing"/>
      </w:pPr>
      <w:r>
        <w:t xml:space="preserve">    - </w:t>
      </w:r>
      <w:proofErr w:type="spellStart"/>
      <w:r>
        <w:t>Specialization:</w:t>
      </w:r>
      <w:r w:rsidR="00B632B2">
        <w:t>Computer</w:t>
      </w:r>
      <w:proofErr w:type="spellEnd"/>
      <w:r w:rsidR="00B632B2">
        <w:t xml:space="preserve"> Application </w:t>
      </w:r>
    </w:p>
    <w:p w:rsidR="00700E65" w:rsidRDefault="00700E65" w:rsidP="00700E65">
      <w:pPr>
        <w:pStyle w:val="NoSpacing"/>
      </w:pPr>
      <w:r>
        <w:t xml:space="preserve">    - CGPA: </w:t>
      </w:r>
      <w:r w:rsidR="00B632B2">
        <w:t>8.0</w:t>
      </w:r>
      <w:r>
        <w:t>/10</w:t>
      </w:r>
    </w:p>
    <w:p w:rsidR="00700E65" w:rsidRDefault="00700E65" w:rsidP="00700E65">
      <w:pPr>
        <w:pStyle w:val="NoSpacing"/>
      </w:pPr>
      <w:r>
        <w:t xml:space="preserve">- *Bachelor of Science in Computer Science*, </w:t>
      </w:r>
      <w:r w:rsidR="00B632B2">
        <w:t xml:space="preserve">Mahatma Gandhi </w:t>
      </w:r>
      <w:r>
        <w:t>University (20</w:t>
      </w:r>
      <w:r w:rsidR="008B0C83">
        <w:t>18</w:t>
      </w:r>
      <w:r>
        <w:t>-20</w:t>
      </w:r>
      <w:r w:rsidR="008B0C83">
        <w:t>21</w:t>
      </w:r>
      <w:r>
        <w:t>)</w:t>
      </w:r>
    </w:p>
    <w:p w:rsidR="00700E65" w:rsidRDefault="00700E65" w:rsidP="00700E65">
      <w:pPr>
        <w:pStyle w:val="NoSpacing"/>
      </w:pPr>
      <w:r>
        <w:t xml:space="preserve">    - Specialization: Computer Science</w:t>
      </w:r>
    </w:p>
    <w:p w:rsidR="00700E65" w:rsidRDefault="00700E65" w:rsidP="00700E65">
      <w:pPr>
        <w:pStyle w:val="NoSpacing"/>
      </w:pPr>
      <w:r>
        <w:t xml:space="preserve">    - CGPA: </w:t>
      </w:r>
      <w:r w:rsidR="008B0C83">
        <w:t>8.07</w:t>
      </w:r>
      <w:r>
        <w:t>/10</w:t>
      </w:r>
    </w:p>
    <w:p w:rsidR="00700E65" w:rsidRDefault="00700E65" w:rsidP="00700E65">
      <w:pPr>
        <w:pStyle w:val="NoSpacing"/>
      </w:pPr>
      <w:r>
        <w:t xml:space="preserve">- *Higher Secondary (12th)*, </w:t>
      </w:r>
      <w:r w:rsidR="008B0C83">
        <w:t xml:space="preserve">Amrita </w:t>
      </w:r>
      <w:proofErr w:type="spellStart"/>
      <w:r w:rsidR="008B0C83">
        <w:t>Vidyalayam</w:t>
      </w:r>
      <w:proofErr w:type="spellEnd"/>
      <w:r w:rsidR="00AA4AB9">
        <w:t xml:space="preserve"> </w:t>
      </w:r>
      <w:r>
        <w:t xml:space="preserve"> (20</w:t>
      </w:r>
      <w:r w:rsidR="00AA4AB9">
        <w:t>16</w:t>
      </w:r>
      <w:r>
        <w:t>-20</w:t>
      </w:r>
      <w:r w:rsidR="00AA4AB9">
        <w:t>18</w:t>
      </w:r>
      <w:r>
        <w:t>)</w:t>
      </w:r>
    </w:p>
    <w:p w:rsidR="00700E65" w:rsidRDefault="00700E65" w:rsidP="00700E65">
      <w:pPr>
        <w:pStyle w:val="NoSpacing"/>
      </w:pPr>
      <w:r>
        <w:t xml:space="preserve">    - Stream: Bio-</w:t>
      </w:r>
      <w:proofErr w:type="spellStart"/>
      <w:r>
        <w:t>Maths</w:t>
      </w:r>
      <w:proofErr w:type="spellEnd"/>
    </w:p>
    <w:p w:rsidR="00700E65" w:rsidRDefault="00700E65" w:rsidP="00700E65">
      <w:pPr>
        <w:pStyle w:val="NoSpacing"/>
      </w:pPr>
      <w:r>
        <w:t xml:space="preserve">    - Percentage: </w:t>
      </w:r>
      <w:r w:rsidR="00AA4AB9">
        <w:t>70</w:t>
      </w:r>
      <w:r>
        <w:t>%</w:t>
      </w: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  <w:r>
        <w:t>*Technical Skills:*</w:t>
      </w: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  <w:r>
        <w:t>- Programming languages: Java, Python, C++, JavaScript</w:t>
      </w:r>
    </w:p>
    <w:p w:rsidR="00700E65" w:rsidRDefault="00700E65" w:rsidP="00700E65">
      <w:pPr>
        <w:pStyle w:val="NoSpacing"/>
      </w:pPr>
      <w:r>
        <w:t>- Databases: MySQL</w:t>
      </w:r>
    </w:p>
    <w:p w:rsidR="00700E65" w:rsidRDefault="00700E65" w:rsidP="00700E65">
      <w:pPr>
        <w:pStyle w:val="NoSpacing"/>
      </w:pPr>
      <w:r>
        <w:t>- Operating Systems: Windows, Linux</w:t>
      </w:r>
    </w:p>
    <w:p w:rsidR="00700E65" w:rsidRDefault="00700E65" w:rsidP="00700E65">
      <w:pPr>
        <w:pStyle w:val="NoSpacing"/>
      </w:pPr>
      <w:r>
        <w:t>- Web technologies: HTML, CSS</w:t>
      </w: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  <w:r>
        <w:t>*Projects:*</w:t>
      </w: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  <w:r>
        <w:t>-</w:t>
      </w:r>
      <w:proofErr w:type="spellStart"/>
      <w:r w:rsidR="00CE28C6">
        <w:t>VoiceAssistant</w:t>
      </w:r>
      <w:proofErr w:type="spellEnd"/>
      <w:r>
        <w:t xml:space="preserve">*, </w:t>
      </w:r>
    </w:p>
    <w:p w:rsidR="00700E65" w:rsidRDefault="00700E65" w:rsidP="00700E65">
      <w:pPr>
        <w:pStyle w:val="NoSpacing"/>
      </w:pPr>
      <w:r>
        <w:t xml:space="preserve">    - Developed using </w:t>
      </w:r>
      <w:r w:rsidR="00093299">
        <w:t xml:space="preserve">Python and </w:t>
      </w:r>
      <w:proofErr w:type="spellStart"/>
      <w:r w:rsidR="00093299">
        <w:t>Kivymd</w:t>
      </w:r>
      <w:proofErr w:type="spellEnd"/>
      <w:r w:rsidR="00093299">
        <w:t xml:space="preserve"> </w:t>
      </w:r>
    </w:p>
    <w:p w:rsidR="00700E65" w:rsidRDefault="00700E65" w:rsidP="00700E65">
      <w:pPr>
        <w:pStyle w:val="NoSpacing"/>
      </w:pPr>
      <w:r>
        <w:t xml:space="preserve">    - Features: student management, course management, attendance tracking</w:t>
      </w:r>
    </w:p>
    <w:p w:rsidR="00700E65" w:rsidRDefault="00700E65" w:rsidP="00700E65">
      <w:pPr>
        <w:pStyle w:val="NoSpacing"/>
      </w:pPr>
      <w:r>
        <w:t>- *Library Management System*, BSc Computer Science project</w:t>
      </w:r>
    </w:p>
    <w:p w:rsidR="00700E65" w:rsidRDefault="00700E65" w:rsidP="00700E65">
      <w:pPr>
        <w:pStyle w:val="NoSpacing"/>
      </w:pPr>
      <w:r>
        <w:t xml:space="preserve">    - Built using Python and Flask</w:t>
      </w:r>
    </w:p>
    <w:p w:rsidR="00700E65" w:rsidRDefault="00700E65" w:rsidP="00700E65">
      <w:pPr>
        <w:pStyle w:val="NoSpacing"/>
      </w:pPr>
      <w:r>
        <w:t xml:space="preserve">    - Features: book management, user authentication</w:t>
      </w: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  <w:r>
        <w:t>*Soft Skills:*</w:t>
      </w:r>
    </w:p>
    <w:p w:rsidR="00700E65" w:rsidRDefault="00700E65" w:rsidP="00700E65">
      <w:pPr>
        <w:pStyle w:val="NoSpacing"/>
      </w:pPr>
    </w:p>
    <w:p w:rsidR="00700E65" w:rsidRDefault="00700E65" w:rsidP="00700E65">
      <w:pPr>
        <w:pStyle w:val="NoSpacing"/>
      </w:pPr>
      <w:r>
        <w:t>- Teamwork and collaboration</w:t>
      </w:r>
    </w:p>
    <w:p w:rsidR="00700E65" w:rsidRDefault="00700E65" w:rsidP="00700E65">
      <w:pPr>
        <w:pStyle w:val="NoSpacing"/>
      </w:pPr>
      <w:r>
        <w:t>- Problem-solving and analytical thinking</w:t>
      </w:r>
    </w:p>
    <w:p w:rsidR="00700E65" w:rsidRDefault="00700E65" w:rsidP="00700E65">
      <w:pPr>
        <w:pStyle w:val="NoSpacing"/>
      </w:pPr>
      <w:r>
        <w:t>- Effective communication</w:t>
      </w:r>
    </w:p>
    <w:p w:rsidR="009646AE" w:rsidRDefault="00700E65" w:rsidP="009646AE">
      <w:pPr>
        <w:pStyle w:val="NoSpacing"/>
      </w:pPr>
      <w:r>
        <w:t xml:space="preserve">- </w:t>
      </w:r>
      <w:r w:rsidR="00660C09">
        <w:t xml:space="preserve">Time Management </w:t>
      </w:r>
    </w:p>
    <w:p w:rsidR="009C01E6" w:rsidRDefault="009C01E6"/>
    <w:p w:rsidR="009C01E6" w:rsidRDefault="009C01E6"/>
    <w:sectPr w:rsidR="009C01E6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0E65" w:rsidRDefault="00700E65">
      <w:pPr>
        <w:spacing w:line="240" w:lineRule="auto"/>
      </w:pPr>
      <w:r>
        <w:separator/>
      </w:r>
    </w:p>
  </w:endnote>
  <w:endnote w:type="continuationSeparator" w:id="0">
    <w:p w:rsidR="00700E65" w:rsidRDefault="00700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0E65" w:rsidRDefault="00700E65">
      <w:pPr>
        <w:spacing w:line="240" w:lineRule="auto"/>
      </w:pPr>
      <w:r>
        <w:separator/>
      </w:r>
    </w:p>
  </w:footnote>
  <w:footnote w:type="continuationSeparator" w:id="0">
    <w:p w:rsidR="00700E65" w:rsidRDefault="00700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01E6" w:rsidRDefault="00056F09">
    <w:pPr>
      <w:pStyle w:val="Header"/>
    </w:pPr>
    <w:sdt>
      <w:sdtPr>
        <w:id w:val="1568531701"/>
        <w:placeholder>
          <w:docPart w:val="02DDD643B03F314DBDF51D1602D9153D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01E6" w:rsidRDefault="00056F09">
    <w:pPr>
      <w:pStyle w:val="Header"/>
    </w:pPr>
    <w:sdt>
      <w:sdtPr>
        <w:id w:val="-348181431"/>
        <w:placeholder>
          <w:docPart w:val="534404416517C540AF1C641FF3C6BDC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302274330">
    <w:abstractNumId w:val="9"/>
  </w:num>
  <w:num w:numId="2" w16cid:durableId="227693014">
    <w:abstractNumId w:val="7"/>
  </w:num>
  <w:num w:numId="3" w16cid:durableId="1658262143">
    <w:abstractNumId w:val="6"/>
  </w:num>
  <w:num w:numId="4" w16cid:durableId="90393955">
    <w:abstractNumId w:val="5"/>
  </w:num>
  <w:num w:numId="5" w16cid:durableId="107165388">
    <w:abstractNumId w:val="4"/>
  </w:num>
  <w:num w:numId="6" w16cid:durableId="724838286">
    <w:abstractNumId w:val="8"/>
  </w:num>
  <w:num w:numId="7" w16cid:durableId="494876172">
    <w:abstractNumId w:val="3"/>
  </w:num>
  <w:num w:numId="8" w16cid:durableId="1326476943">
    <w:abstractNumId w:val="2"/>
  </w:num>
  <w:num w:numId="9" w16cid:durableId="1954705895">
    <w:abstractNumId w:val="1"/>
  </w:num>
  <w:num w:numId="10" w16cid:durableId="977421509">
    <w:abstractNumId w:val="0"/>
  </w:num>
  <w:num w:numId="11" w16cid:durableId="442384428">
    <w:abstractNumId w:val="10"/>
  </w:num>
  <w:num w:numId="12" w16cid:durableId="1527211624">
    <w:abstractNumId w:val="11"/>
  </w:num>
  <w:num w:numId="13" w16cid:durableId="18791999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5"/>
    <w:rsid w:val="00093299"/>
    <w:rsid w:val="002759B9"/>
    <w:rsid w:val="0045240D"/>
    <w:rsid w:val="005A6B48"/>
    <w:rsid w:val="00660C09"/>
    <w:rsid w:val="00700E65"/>
    <w:rsid w:val="008B0C83"/>
    <w:rsid w:val="009646AE"/>
    <w:rsid w:val="009C01E6"/>
    <w:rsid w:val="00A3127D"/>
    <w:rsid w:val="00AA4AB9"/>
    <w:rsid w:val="00B632B2"/>
    <w:rsid w:val="00BD7E97"/>
    <w:rsid w:val="00C62D78"/>
    <w:rsid w:val="00CE28C6"/>
    <w:rsid w:val="00D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1AF0"/>
  <w15:chartTrackingRefBased/>
  <w15:docId w15:val="{ED705CEA-CAC2-C24B-986F-189EE3E4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BD7E9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glossaryDocument" Target="glossary/document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2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hyperlink" Target="mailto:pournami901@gmail.com" TargetMode="Externa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001CC90-6F82-6B43-86DD-6994F22BE4B4%7dtf5000206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DDD643B03F314DBDF51D1602D91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0DE4A-C5EF-6A4F-8CE9-CE5292053C55}"/>
      </w:docPartPr>
      <w:docPartBody>
        <w:p w:rsidR="00A11B67" w:rsidRDefault="00A11B67">
          <w:pPr>
            <w:pStyle w:val="02DDD643B03F314DBDF51D1602D9153D"/>
          </w:pPr>
          <w:r>
            <w:t>Row Heading</w:t>
          </w:r>
        </w:p>
      </w:docPartBody>
    </w:docPart>
    <w:docPart>
      <w:docPartPr>
        <w:name w:val="534404416517C540AF1C641FF3C6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ACD00-F85F-E745-AD46-C492E2062CB6}"/>
      </w:docPartPr>
      <w:docPartBody>
        <w:p w:rsidR="00A11B67" w:rsidRDefault="00A11B67">
          <w:pPr>
            <w:pStyle w:val="534404416517C540AF1C641FF3C6BDCC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67"/>
    <w:rsid w:val="002759B9"/>
    <w:rsid w:val="00A1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50E23FDEA2B349A76F2303AEDDF573">
    <w:name w:val="6350E23FDEA2B349A76F2303AEDDF573"/>
  </w:style>
  <w:style w:type="paragraph" w:customStyle="1" w:styleId="D02067E98F870A4796043FF56B87A8CB">
    <w:name w:val="D02067E98F870A4796043FF56B87A8CB"/>
  </w:style>
  <w:style w:type="paragraph" w:customStyle="1" w:styleId="1F7DC9A073EDDA41B17C2C7C35AF76DD">
    <w:name w:val="1F7DC9A073EDDA41B17C2C7C35AF76DD"/>
  </w:style>
  <w:style w:type="paragraph" w:customStyle="1" w:styleId="D127AF6A18C08C41B2B5B3756E358CEA">
    <w:name w:val="D127AF6A18C08C41B2B5B3756E358CEA"/>
  </w:style>
  <w:style w:type="paragraph" w:customStyle="1" w:styleId="3EDFE9CEA164024EA6531C49C70F60C4">
    <w:name w:val="3EDFE9CEA164024EA6531C49C70F60C4"/>
  </w:style>
  <w:style w:type="paragraph" w:customStyle="1" w:styleId="7FA49F5189BF5F4A8A73E1568130B3B5">
    <w:name w:val="7FA49F5189BF5F4A8A73E1568130B3B5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BD82295CEAFCEA47BF5C049745710CFE">
    <w:name w:val="BD82295CEAFCEA47BF5C049745710CFE"/>
  </w:style>
  <w:style w:type="paragraph" w:customStyle="1" w:styleId="D7C828080073F74CB5AD94EC7F1AAF87">
    <w:name w:val="D7C828080073F74CB5AD94EC7F1AAF87"/>
  </w:style>
  <w:style w:type="paragraph" w:customStyle="1" w:styleId="CE4670D8CD0FA842B2FEC691C243C5C3">
    <w:name w:val="CE4670D8CD0FA842B2FEC691C243C5C3"/>
  </w:style>
  <w:style w:type="paragraph" w:customStyle="1" w:styleId="A87F387E3CA76A4581C8EBAE49BA1EA2">
    <w:name w:val="A87F387E3CA76A4581C8EBAE49BA1EA2"/>
  </w:style>
  <w:style w:type="paragraph" w:customStyle="1" w:styleId="3C35930E6726214AABACDA5B6CFDB11E">
    <w:name w:val="3C35930E6726214AABACDA5B6CFDB11E"/>
  </w:style>
  <w:style w:type="paragraph" w:customStyle="1" w:styleId="01FC1705C6498B42A2B5BEC363818B09">
    <w:name w:val="01FC1705C6498B42A2B5BEC363818B09"/>
  </w:style>
  <w:style w:type="paragraph" w:customStyle="1" w:styleId="02DDD643B03F314DBDF51D1602D9153D">
    <w:name w:val="02DDD643B03F314DBDF51D1602D9153D"/>
  </w:style>
  <w:style w:type="paragraph" w:customStyle="1" w:styleId="534404416517C540AF1C641FF3C6BDCC">
    <w:name w:val="534404416517C540AF1C641FF3C6BDCC"/>
  </w:style>
  <w:style w:type="paragraph" w:customStyle="1" w:styleId="9731E31AB9C42848966CF6217A0AB8CF">
    <w:name w:val="9731E31AB9C42848966CF6217A0AB8CF"/>
  </w:style>
  <w:style w:type="paragraph" w:customStyle="1" w:styleId="7A818FB1F482FA4C8988B3F6C0BC7B11">
    <w:name w:val="7A818FB1F482FA4C8988B3F6C0BC7B11"/>
  </w:style>
  <w:style w:type="paragraph" w:customStyle="1" w:styleId="D59B5336750AD448807EEFC92FE61737">
    <w:name w:val="D59B5336750AD448807EEFC92FE61737"/>
  </w:style>
  <w:style w:type="paragraph" w:customStyle="1" w:styleId="BC4C6DA6AC91534AA00A4F30B1AA5A31">
    <w:name w:val="BC4C6DA6AC91534AA00A4F30B1AA5A31"/>
  </w:style>
  <w:style w:type="paragraph" w:customStyle="1" w:styleId="25B7FE4B42422646890234F6AFFACE53">
    <w:name w:val="25B7FE4B42422646890234F6AFFACE53"/>
  </w:style>
  <w:style w:type="paragraph" w:customStyle="1" w:styleId="162C7F15BB7E9544A9E48AED247B656B">
    <w:name w:val="162C7F15BB7E9544A9E48AED247B656B"/>
  </w:style>
  <w:style w:type="paragraph" w:customStyle="1" w:styleId="35F7783421C69A41B2AB950420EE305E">
    <w:name w:val="35F7783421C69A41B2AB950420EE305E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C22C2243CE1D304FA95DD1B2B5DAF4EE">
    <w:name w:val="C22C2243CE1D304FA95DD1B2B5DAF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{7001CC90-6F82-6B43-86DD-6994F22BE4B4}tf50002068.dotx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919645010295</dc:creator>
  <cp:keywords/>
  <cp:lastModifiedBy>919645010295</cp:lastModifiedBy>
  <cp:revision>2</cp:revision>
  <dcterms:created xsi:type="dcterms:W3CDTF">2024-09-26T06:21:00Z</dcterms:created>
  <dcterms:modified xsi:type="dcterms:W3CDTF">2024-09-26T06:21:00Z</dcterms:modified>
</cp:coreProperties>
</file>